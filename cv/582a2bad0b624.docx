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DD0FD" w14:textId="7B1AE1E3" w:rsidR="00485106" w:rsidRDefault="003008F6">
      <w:pPr>
        <w:pStyle w:val="Nom"/>
      </w:pPr>
      <w:r>
        <w:t xml:space="preserve">MADEMOISELLE ZITTE </w:t>
      </w:r>
      <w:r w:rsidR="004A7754">
        <w:t>Emeline</w:t>
      </w:r>
    </w:p>
    <w:p w14:paraId="74E763DB" w14:textId="1EC17E29" w:rsidR="004A7754" w:rsidRDefault="009F135B">
      <w:pPr>
        <w:pStyle w:val="Nom"/>
      </w:pPr>
      <w:r>
        <w:t xml:space="preserve">370 C Avenue de tivoli 33110 Le bouscat </w:t>
      </w:r>
      <w:r w:rsidR="003008F6">
        <w:t xml:space="preserve"> </w:t>
      </w:r>
    </w:p>
    <w:p w14:paraId="5286ABD6" w14:textId="6FD946CF" w:rsidR="003008F6" w:rsidRDefault="003008F6">
      <w:pPr>
        <w:pStyle w:val="Nom"/>
      </w:pPr>
      <w:r>
        <w:t>06 77 85 09 18</w:t>
      </w:r>
    </w:p>
    <w:p w14:paraId="6BEEC29D" w14:textId="4C27A427" w:rsidR="00485106" w:rsidRPr="00F5265B" w:rsidRDefault="003008F6" w:rsidP="003008F6">
      <w:pPr>
        <w:pStyle w:val="Nom"/>
      </w:pPr>
      <w:r>
        <w:t>zitte.em@gmail.com</w:t>
      </w:r>
    </w:p>
    <w:p w14:paraId="5EB5C46E" w14:textId="77777777" w:rsidR="00926A2E" w:rsidRDefault="00926A2E">
      <w:pPr>
        <w:pStyle w:val="Titre2"/>
      </w:pPr>
    </w:p>
    <w:p w14:paraId="2FBA71CC" w14:textId="77777777" w:rsidR="009F135B" w:rsidRPr="009F135B" w:rsidRDefault="009F135B" w:rsidP="009F135B"/>
    <w:p w14:paraId="64FA68BB" w14:textId="77777777" w:rsidR="00485106" w:rsidRPr="00F5265B" w:rsidRDefault="008F58F4">
      <w:pPr>
        <w:pStyle w:val="Titre2"/>
      </w:pPr>
      <w:sdt>
        <w:sdtPr>
          <w:id w:val="-1529011685"/>
          <w:placeholder>
            <w:docPart w:val="F63C89F5ADBEF942B0E5EE79D28A50BB"/>
          </w:placeholder>
          <w:temporary/>
          <w:showingPlcHdr/>
          <w15:appearance w15:val="hidden"/>
        </w:sdtPr>
        <w:sdtEndPr/>
        <w:sdtContent>
          <w:r w:rsidR="00F5265B">
            <w:t>Diplôme | Date d’obtention</w:t>
          </w:r>
        </w:sdtContent>
      </w:sdt>
    </w:p>
    <w:p w14:paraId="4022F447" w14:textId="77777777" w:rsidR="002B7C74" w:rsidRPr="00926A2E" w:rsidRDefault="002B7C74">
      <w:pPr>
        <w:rPr>
          <w:sz w:val="28"/>
          <w:szCs w:val="28"/>
        </w:rPr>
      </w:pPr>
    </w:p>
    <w:p w14:paraId="3ED5206D" w14:textId="5EE7DAC8" w:rsidR="002B7C74" w:rsidRPr="009F135B" w:rsidRDefault="002B7C74" w:rsidP="009F135B">
      <w:pPr>
        <w:pStyle w:val="Pardeliste"/>
        <w:numPr>
          <w:ilvl w:val="0"/>
          <w:numId w:val="12"/>
        </w:numPr>
        <w:rPr>
          <w:sz w:val="28"/>
          <w:szCs w:val="28"/>
        </w:rPr>
      </w:pPr>
      <w:r w:rsidRPr="009F135B">
        <w:rPr>
          <w:sz w:val="28"/>
          <w:szCs w:val="28"/>
        </w:rPr>
        <w:t>2011/2012 Brevet des collèges</w:t>
      </w:r>
      <w:r w:rsidR="00B62439" w:rsidRPr="009F135B">
        <w:rPr>
          <w:sz w:val="28"/>
          <w:szCs w:val="28"/>
        </w:rPr>
        <w:t xml:space="preserve"> (Nîmes)</w:t>
      </w:r>
    </w:p>
    <w:p w14:paraId="1149C6E6" w14:textId="77777777" w:rsidR="002B7C74" w:rsidRPr="00926A2E" w:rsidRDefault="002B7C74">
      <w:pPr>
        <w:rPr>
          <w:sz w:val="28"/>
          <w:szCs w:val="28"/>
        </w:rPr>
      </w:pPr>
    </w:p>
    <w:p w14:paraId="7590BED9" w14:textId="6AFD23B9" w:rsidR="00485106" w:rsidRPr="009F135B" w:rsidRDefault="00754A0D" w:rsidP="009F135B">
      <w:pPr>
        <w:pStyle w:val="Pardeliste"/>
        <w:numPr>
          <w:ilvl w:val="0"/>
          <w:numId w:val="12"/>
        </w:numPr>
        <w:rPr>
          <w:sz w:val="28"/>
          <w:szCs w:val="28"/>
        </w:rPr>
      </w:pPr>
      <w:r w:rsidRPr="009F135B">
        <w:rPr>
          <w:sz w:val="28"/>
          <w:szCs w:val="28"/>
        </w:rPr>
        <w:t xml:space="preserve">2013 </w:t>
      </w:r>
      <w:r w:rsidR="004A7754" w:rsidRPr="009F135B">
        <w:rPr>
          <w:sz w:val="28"/>
          <w:szCs w:val="28"/>
        </w:rPr>
        <w:t>Deutsch</w:t>
      </w:r>
      <w:r w:rsidR="00B62439" w:rsidRPr="009F135B">
        <w:rPr>
          <w:sz w:val="28"/>
          <w:szCs w:val="28"/>
        </w:rPr>
        <w:t>es</w:t>
      </w:r>
      <w:r w:rsidR="004A7754" w:rsidRPr="009F135B">
        <w:rPr>
          <w:sz w:val="28"/>
          <w:szCs w:val="28"/>
        </w:rPr>
        <w:t xml:space="preserve"> </w:t>
      </w:r>
      <w:proofErr w:type="spellStart"/>
      <w:r w:rsidR="004A7754" w:rsidRPr="009F135B">
        <w:rPr>
          <w:sz w:val="28"/>
          <w:szCs w:val="28"/>
        </w:rPr>
        <w:t>Sprach</w:t>
      </w:r>
      <w:proofErr w:type="spellEnd"/>
      <w:r w:rsidR="004A7754" w:rsidRPr="009F135B">
        <w:rPr>
          <w:sz w:val="28"/>
          <w:szCs w:val="28"/>
        </w:rPr>
        <w:t xml:space="preserve"> </w:t>
      </w:r>
      <w:proofErr w:type="spellStart"/>
      <w:r w:rsidR="004A7754" w:rsidRPr="009F135B">
        <w:rPr>
          <w:sz w:val="28"/>
          <w:szCs w:val="28"/>
        </w:rPr>
        <w:t>Diplome</w:t>
      </w:r>
      <w:proofErr w:type="spellEnd"/>
      <w:r w:rsidR="004A7754" w:rsidRPr="009F135B">
        <w:rPr>
          <w:sz w:val="28"/>
          <w:szCs w:val="28"/>
        </w:rPr>
        <w:t xml:space="preserve"> </w:t>
      </w:r>
      <w:r w:rsidR="00B62439" w:rsidRPr="009F135B">
        <w:rPr>
          <w:sz w:val="28"/>
          <w:szCs w:val="28"/>
        </w:rPr>
        <w:t>(Réunion)</w:t>
      </w:r>
    </w:p>
    <w:p w14:paraId="4CF680C5" w14:textId="77777777" w:rsidR="004A7754" w:rsidRPr="00926A2E" w:rsidRDefault="004A7754">
      <w:pPr>
        <w:rPr>
          <w:sz w:val="28"/>
          <w:szCs w:val="28"/>
        </w:rPr>
      </w:pPr>
    </w:p>
    <w:p w14:paraId="27B6DBD0" w14:textId="2AB98F1A" w:rsidR="004A7754" w:rsidRPr="009F135B" w:rsidRDefault="004A7754" w:rsidP="009F135B">
      <w:pPr>
        <w:pStyle w:val="Pardeliste"/>
        <w:numPr>
          <w:ilvl w:val="0"/>
          <w:numId w:val="13"/>
        </w:numPr>
        <w:rPr>
          <w:sz w:val="28"/>
          <w:szCs w:val="28"/>
        </w:rPr>
      </w:pPr>
      <w:r w:rsidRPr="009F135B">
        <w:rPr>
          <w:sz w:val="28"/>
          <w:szCs w:val="28"/>
        </w:rPr>
        <w:t>2014/2015 Baccalauréat Général Littéraire</w:t>
      </w:r>
      <w:r w:rsidR="00B62439" w:rsidRPr="009F135B">
        <w:rPr>
          <w:sz w:val="28"/>
          <w:szCs w:val="28"/>
        </w:rPr>
        <w:t xml:space="preserve"> (Réunion)</w:t>
      </w:r>
    </w:p>
    <w:p w14:paraId="2D1B70AA" w14:textId="77777777" w:rsidR="004A7754" w:rsidRPr="00926A2E" w:rsidRDefault="004A7754">
      <w:pPr>
        <w:rPr>
          <w:sz w:val="28"/>
          <w:szCs w:val="28"/>
        </w:rPr>
      </w:pPr>
    </w:p>
    <w:p w14:paraId="10BDE2C8" w14:textId="2BB3B4AF" w:rsidR="004A7754" w:rsidRPr="009F135B" w:rsidRDefault="004A7754" w:rsidP="009F135B">
      <w:pPr>
        <w:pStyle w:val="Pardeliste"/>
        <w:numPr>
          <w:ilvl w:val="0"/>
          <w:numId w:val="13"/>
        </w:numPr>
        <w:rPr>
          <w:sz w:val="28"/>
          <w:szCs w:val="28"/>
        </w:rPr>
      </w:pPr>
      <w:r w:rsidRPr="009F135B">
        <w:rPr>
          <w:sz w:val="28"/>
          <w:szCs w:val="28"/>
        </w:rPr>
        <w:t xml:space="preserve">2015/2016 Mise A Niveau en Arts Appliqués </w:t>
      </w:r>
      <w:r w:rsidR="00B62439" w:rsidRPr="009F135B">
        <w:rPr>
          <w:sz w:val="28"/>
          <w:szCs w:val="28"/>
        </w:rPr>
        <w:t>(Toulouse)</w:t>
      </w:r>
    </w:p>
    <w:p w14:paraId="00119B4E" w14:textId="77777777" w:rsidR="009F135B" w:rsidRDefault="009F135B">
      <w:pPr>
        <w:rPr>
          <w:sz w:val="28"/>
          <w:szCs w:val="28"/>
        </w:rPr>
      </w:pPr>
    </w:p>
    <w:p w14:paraId="3E7FB07D" w14:textId="630A81B0" w:rsidR="009F135B" w:rsidRPr="009F135B" w:rsidRDefault="009F135B" w:rsidP="009F135B">
      <w:pPr>
        <w:pStyle w:val="Pardeliste"/>
        <w:numPr>
          <w:ilvl w:val="0"/>
          <w:numId w:val="13"/>
        </w:numPr>
        <w:rPr>
          <w:sz w:val="28"/>
          <w:szCs w:val="28"/>
        </w:rPr>
      </w:pPr>
      <w:r w:rsidRPr="009F135B">
        <w:rPr>
          <w:sz w:val="28"/>
          <w:szCs w:val="28"/>
        </w:rPr>
        <w:t xml:space="preserve">2016/2017 </w:t>
      </w:r>
      <w:proofErr w:type="spellStart"/>
      <w:r w:rsidRPr="009F135B">
        <w:rPr>
          <w:sz w:val="28"/>
          <w:szCs w:val="28"/>
        </w:rPr>
        <w:t>Bachelor</w:t>
      </w:r>
      <w:proofErr w:type="spellEnd"/>
      <w:r w:rsidRPr="009F135B">
        <w:rPr>
          <w:sz w:val="28"/>
          <w:szCs w:val="28"/>
        </w:rPr>
        <w:t xml:space="preserve"> 2 en Design Global (Bordeaux)</w:t>
      </w:r>
    </w:p>
    <w:p w14:paraId="78D13EAA" w14:textId="77777777" w:rsidR="00A636BD" w:rsidRPr="00926A2E" w:rsidRDefault="00A636BD">
      <w:pPr>
        <w:rPr>
          <w:sz w:val="28"/>
          <w:szCs w:val="28"/>
        </w:rPr>
      </w:pPr>
    </w:p>
    <w:p w14:paraId="5FB1CEE6" w14:textId="64B3868C" w:rsidR="00485106" w:rsidRPr="00F5265B" w:rsidRDefault="009F135B">
      <w:pPr>
        <w:pStyle w:val="Titre1"/>
      </w:pPr>
      <w:r>
        <w:t>Expériences</w:t>
      </w:r>
    </w:p>
    <w:p w14:paraId="435B28E4" w14:textId="0C348E7B" w:rsidR="00485106" w:rsidRPr="00F5265B" w:rsidRDefault="009F135B" w:rsidP="009F135B">
      <w:pPr>
        <w:pStyle w:val="Titre2"/>
        <w:numPr>
          <w:ilvl w:val="0"/>
          <w:numId w:val="11"/>
        </w:numPr>
      </w:pPr>
      <w:r>
        <w:t xml:space="preserve">GM photo &amp; Vidéo </w:t>
      </w:r>
    </w:p>
    <w:p w14:paraId="1B3C9CC8" w14:textId="4F60B0CD" w:rsidR="00485106" w:rsidRDefault="00B604D0" w:rsidP="009F135B">
      <w:pPr>
        <w:pStyle w:val="Titre3"/>
        <w:ind w:left="360"/>
        <w:rPr>
          <w:sz w:val="28"/>
          <w:szCs w:val="28"/>
        </w:rPr>
      </w:pPr>
      <w:r>
        <w:rPr>
          <w:sz w:val="28"/>
          <w:szCs w:val="28"/>
        </w:rPr>
        <w:t>D</w:t>
      </w:r>
      <w:r w:rsidR="00DF1B44">
        <w:rPr>
          <w:sz w:val="28"/>
          <w:szCs w:val="28"/>
        </w:rPr>
        <w:t xml:space="preserve">écembre </w:t>
      </w:r>
      <w:r w:rsidR="002B7C74" w:rsidRPr="00926A2E">
        <w:rPr>
          <w:sz w:val="28"/>
          <w:szCs w:val="28"/>
        </w:rPr>
        <w:t xml:space="preserve">2011/2012 </w:t>
      </w:r>
    </w:p>
    <w:p w14:paraId="5BCE2D4E" w14:textId="649F8902" w:rsidR="009F135B" w:rsidRPr="009F135B" w:rsidRDefault="009F135B" w:rsidP="009F135B">
      <w:pPr>
        <w:ind w:left="360"/>
      </w:pPr>
      <w:r>
        <w:t xml:space="preserve">Nîmes - </w:t>
      </w:r>
      <w:proofErr w:type="spellStart"/>
      <w:r>
        <w:t>Courbessac</w:t>
      </w:r>
      <w:proofErr w:type="spellEnd"/>
    </w:p>
    <w:p w14:paraId="3024D56B" w14:textId="23004119" w:rsidR="009F135B" w:rsidRDefault="002B7C74" w:rsidP="009F135B">
      <w:pPr>
        <w:ind w:left="360"/>
        <w:rPr>
          <w:sz w:val="28"/>
          <w:szCs w:val="28"/>
        </w:rPr>
      </w:pPr>
      <w:r w:rsidRPr="00926A2E">
        <w:rPr>
          <w:sz w:val="28"/>
          <w:szCs w:val="28"/>
        </w:rPr>
        <w:t>Stage en entreprise : studio photo</w:t>
      </w:r>
      <w:r w:rsidR="009F135B">
        <w:rPr>
          <w:sz w:val="28"/>
          <w:szCs w:val="28"/>
        </w:rPr>
        <w:t xml:space="preserve"> </w:t>
      </w:r>
    </w:p>
    <w:p w14:paraId="67235E9A" w14:textId="77777777" w:rsidR="009F135B" w:rsidRDefault="009F135B">
      <w:pPr>
        <w:rPr>
          <w:sz w:val="28"/>
          <w:szCs w:val="28"/>
        </w:rPr>
      </w:pPr>
    </w:p>
    <w:p w14:paraId="52F11F9F" w14:textId="07570343" w:rsidR="009F135B" w:rsidRPr="009F135B" w:rsidRDefault="009F135B" w:rsidP="009F135B">
      <w:pPr>
        <w:pStyle w:val="Pardeliste"/>
        <w:numPr>
          <w:ilvl w:val="0"/>
          <w:numId w:val="11"/>
        </w:numPr>
        <w:rPr>
          <w:b/>
          <w:i/>
          <w:sz w:val="26"/>
          <w:szCs w:val="26"/>
        </w:rPr>
      </w:pPr>
      <w:r w:rsidRPr="009F135B">
        <w:rPr>
          <w:b/>
          <w:i/>
          <w:sz w:val="26"/>
          <w:szCs w:val="26"/>
        </w:rPr>
        <w:t xml:space="preserve">Le </w:t>
      </w:r>
      <w:proofErr w:type="spellStart"/>
      <w:r w:rsidRPr="009F135B">
        <w:rPr>
          <w:b/>
          <w:i/>
          <w:sz w:val="26"/>
          <w:szCs w:val="26"/>
        </w:rPr>
        <w:t>Captain</w:t>
      </w:r>
      <w:proofErr w:type="spellEnd"/>
      <w:r w:rsidRPr="009F135B">
        <w:rPr>
          <w:b/>
          <w:i/>
          <w:sz w:val="26"/>
          <w:szCs w:val="26"/>
        </w:rPr>
        <w:t xml:space="preserve"> Bar </w:t>
      </w:r>
    </w:p>
    <w:p w14:paraId="5758021E" w14:textId="11C00FD0" w:rsidR="009F135B" w:rsidRDefault="009F135B" w:rsidP="009F13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Juin 2016 </w:t>
      </w:r>
    </w:p>
    <w:p w14:paraId="102B6A78" w14:textId="49A12DC7" w:rsidR="009F135B" w:rsidRDefault="009F135B" w:rsidP="009F135B">
      <w:pPr>
        <w:ind w:left="360"/>
        <w:rPr>
          <w:sz w:val="28"/>
          <w:szCs w:val="28"/>
        </w:rPr>
      </w:pPr>
      <w:r>
        <w:rPr>
          <w:sz w:val="28"/>
          <w:szCs w:val="28"/>
        </w:rPr>
        <w:t>Vieux Boucau Les Bains</w:t>
      </w:r>
    </w:p>
    <w:p w14:paraId="47660A87" w14:textId="392BC006" w:rsidR="009F135B" w:rsidRDefault="009F135B" w:rsidP="009F13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Extra en tant que Barmaid</w:t>
      </w:r>
    </w:p>
    <w:p w14:paraId="29D7FB76" w14:textId="77777777" w:rsidR="00187C7F" w:rsidRDefault="00187C7F" w:rsidP="009F135B">
      <w:pPr>
        <w:ind w:left="360"/>
        <w:rPr>
          <w:sz w:val="28"/>
          <w:szCs w:val="28"/>
        </w:rPr>
      </w:pPr>
    </w:p>
    <w:p w14:paraId="4465DFA5" w14:textId="77777777" w:rsidR="00187C7F" w:rsidRDefault="00187C7F" w:rsidP="009F135B">
      <w:pPr>
        <w:ind w:left="360"/>
        <w:rPr>
          <w:sz w:val="28"/>
          <w:szCs w:val="28"/>
        </w:rPr>
      </w:pPr>
    </w:p>
    <w:p w14:paraId="508328AA" w14:textId="1DB4FC60" w:rsidR="009F135B" w:rsidRPr="00187C7F" w:rsidRDefault="00187C7F" w:rsidP="00187C7F">
      <w:pPr>
        <w:pStyle w:val="Pardeliste"/>
        <w:numPr>
          <w:ilvl w:val="0"/>
          <w:numId w:val="11"/>
        </w:numPr>
        <w:rPr>
          <w:b/>
          <w:i/>
          <w:sz w:val="26"/>
          <w:szCs w:val="26"/>
        </w:rPr>
      </w:pPr>
      <w:r w:rsidRPr="00187C7F">
        <w:rPr>
          <w:b/>
          <w:i/>
          <w:sz w:val="26"/>
          <w:szCs w:val="26"/>
        </w:rPr>
        <w:lastRenderedPageBreak/>
        <w:t>YNOV (Lim’ Art)</w:t>
      </w:r>
      <w:bookmarkStart w:id="0" w:name="_GoBack"/>
      <w:bookmarkEnd w:id="0"/>
    </w:p>
    <w:p w14:paraId="4696AE99" w14:textId="6FC27833" w:rsidR="00187C7F" w:rsidRDefault="00187C7F" w:rsidP="00187C7F">
      <w:pPr>
        <w:ind w:left="360"/>
        <w:rPr>
          <w:sz w:val="28"/>
          <w:szCs w:val="28"/>
        </w:rPr>
      </w:pPr>
      <w:r>
        <w:rPr>
          <w:sz w:val="28"/>
          <w:szCs w:val="28"/>
        </w:rPr>
        <w:t>Actuellement</w:t>
      </w:r>
    </w:p>
    <w:p w14:paraId="4342ABB8" w14:textId="128A2BE0" w:rsidR="00187C7F" w:rsidRDefault="00187C7F" w:rsidP="00187C7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Bordeaux </w:t>
      </w:r>
      <w:proofErr w:type="spellStart"/>
      <w:r>
        <w:rPr>
          <w:sz w:val="28"/>
          <w:szCs w:val="28"/>
        </w:rPr>
        <w:t>Chartrons</w:t>
      </w:r>
      <w:proofErr w:type="spellEnd"/>
      <w:r>
        <w:rPr>
          <w:sz w:val="28"/>
          <w:szCs w:val="28"/>
        </w:rPr>
        <w:t xml:space="preserve"> </w:t>
      </w:r>
    </w:p>
    <w:p w14:paraId="59C1E0DA" w14:textId="7DDBF909" w:rsidR="00187C7F" w:rsidRDefault="00187C7F" w:rsidP="00187C7F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 xml:space="preserve"> Manager</w:t>
      </w:r>
    </w:p>
    <w:p w14:paraId="13EDA076" w14:textId="77777777" w:rsidR="009F135B" w:rsidRDefault="009F135B">
      <w:pPr>
        <w:pStyle w:val="Titre1"/>
        <w:rPr>
          <w:rFonts w:asciiTheme="minorHAnsi" w:hAnsiTheme="minorHAnsi"/>
          <w:b w:val="0"/>
          <w:spacing w:val="0"/>
          <w:sz w:val="28"/>
          <w:szCs w:val="28"/>
        </w:rPr>
      </w:pPr>
    </w:p>
    <w:p w14:paraId="1E318F9C" w14:textId="77777777" w:rsidR="009F135B" w:rsidRDefault="009F135B">
      <w:pPr>
        <w:pStyle w:val="Titre1"/>
        <w:rPr>
          <w:rFonts w:asciiTheme="minorHAnsi" w:hAnsiTheme="minorHAnsi"/>
          <w:b w:val="0"/>
          <w:spacing w:val="0"/>
          <w:sz w:val="28"/>
          <w:szCs w:val="28"/>
        </w:rPr>
      </w:pPr>
    </w:p>
    <w:p w14:paraId="53F12CA1" w14:textId="46B20564" w:rsidR="00485106" w:rsidRPr="00926A2E" w:rsidRDefault="002B7C74">
      <w:pPr>
        <w:pStyle w:val="Titre1"/>
        <w:rPr>
          <w:sz w:val="28"/>
          <w:szCs w:val="28"/>
        </w:rPr>
      </w:pPr>
      <w:r>
        <w:t xml:space="preserve">Langues </w:t>
      </w:r>
    </w:p>
    <w:p w14:paraId="322EC115" w14:textId="0AE33EAE" w:rsidR="002B7C74" w:rsidRDefault="002B7C74" w:rsidP="002B7C74">
      <w:pPr>
        <w:rPr>
          <w:sz w:val="28"/>
          <w:szCs w:val="28"/>
        </w:rPr>
      </w:pPr>
      <w:r w:rsidRPr="00926A2E">
        <w:rPr>
          <w:sz w:val="28"/>
          <w:szCs w:val="28"/>
        </w:rPr>
        <w:t>Anglais (moyen)</w:t>
      </w:r>
      <w:r w:rsidR="00926A2E" w:rsidRPr="00926A2E">
        <w:rPr>
          <w:sz w:val="28"/>
          <w:szCs w:val="28"/>
        </w:rPr>
        <w:t xml:space="preserve"> – Allemand </w:t>
      </w:r>
      <w:r w:rsidRPr="00926A2E">
        <w:rPr>
          <w:sz w:val="28"/>
          <w:szCs w:val="28"/>
        </w:rPr>
        <w:t>(bon niveau) – Français (courant)</w:t>
      </w:r>
    </w:p>
    <w:p w14:paraId="450F419D" w14:textId="77777777" w:rsidR="00A636BD" w:rsidRPr="00926A2E" w:rsidRDefault="00A636BD" w:rsidP="002B7C74">
      <w:pPr>
        <w:rPr>
          <w:sz w:val="28"/>
          <w:szCs w:val="28"/>
        </w:rPr>
      </w:pPr>
    </w:p>
    <w:p w14:paraId="6649EE88" w14:textId="14AE6471" w:rsidR="00485106" w:rsidRPr="00F5265B" w:rsidRDefault="002B7C74">
      <w:pPr>
        <w:pStyle w:val="Titre2"/>
      </w:pPr>
      <w:r>
        <w:t>Loisirs</w:t>
      </w:r>
    </w:p>
    <w:p w14:paraId="3D50D3A3" w14:textId="255CD662" w:rsidR="00485106" w:rsidRPr="00926A2E" w:rsidRDefault="009F135B">
      <w:pPr>
        <w:rPr>
          <w:sz w:val="28"/>
          <w:szCs w:val="28"/>
        </w:rPr>
      </w:pPr>
      <w:r>
        <w:rPr>
          <w:sz w:val="28"/>
          <w:szCs w:val="28"/>
        </w:rPr>
        <w:t xml:space="preserve">Musique - Lecture – </w:t>
      </w:r>
      <w:r w:rsidR="00926A2E" w:rsidRPr="00926A2E">
        <w:rPr>
          <w:sz w:val="28"/>
          <w:szCs w:val="28"/>
        </w:rPr>
        <w:t>Art</w:t>
      </w:r>
      <w:r>
        <w:rPr>
          <w:sz w:val="28"/>
          <w:szCs w:val="28"/>
        </w:rPr>
        <w:t xml:space="preserve"> – </w:t>
      </w:r>
      <w:r w:rsidR="00654C65">
        <w:rPr>
          <w:sz w:val="28"/>
          <w:szCs w:val="28"/>
        </w:rPr>
        <w:t>Culture</w:t>
      </w:r>
      <w:r>
        <w:rPr>
          <w:sz w:val="28"/>
          <w:szCs w:val="28"/>
        </w:rPr>
        <w:t xml:space="preserve"> – </w:t>
      </w:r>
      <w:r w:rsidR="00654C65">
        <w:rPr>
          <w:sz w:val="28"/>
          <w:szCs w:val="28"/>
        </w:rPr>
        <w:t xml:space="preserve">Sport </w:t>
      </w:r>
    </w:p>
    <w:sectPr w:rsidR="00485106" w:rsidRPr="00926A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C6E0D" w14:textId="77777777" w:rsidR="008F58F4" w:rsidRDefault="008F58F4">
      <w:pPr>
        <w:spacing w:after="0" w:line="240" w:lineRule="auto"/>
      </w:pPr>
      <w:r>
        <w:separator/>
      </w:r>
    </w:p>
  </w:endnote>
  <w:endnote w:type="continuationSeparator" w:id="0">
    <w:p w14:paraId="7CCAD8C4" w14:textId="77777777" w:rsidR="008F58F4" w:rsidRDefault="008F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65257" w14:textId="77777777" w:rsidR="00DD265C" w:rsidRDefault="00DD265C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37761" w14:textId="77777777" w:rsidR="00485106" w:rsidRDefault="00F5265B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C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2D5B3" w14:textId="77777777" w:rsidR="00DD265C" w:rsidRDefault="00DD265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1023A" w14:textId="77777777" w:rsidR="008F58F4" w:rsidRDefault="008F58F4">
      <w:pPr>
        <w:spacing w:after="0" w:line="240" w:lineRule="auto"/>
      </w:pPr>
      <w:r>
        <w:separator/>
      </w:r>
    </w:p>
  </w:footnote>
  <w:footnote w:type="continuationSeparator" w:id="0">
    <w:p w14:paraId="21F9A64A" w14:textId="77777777" w:rsidR="008F58F4" w:rsidRDefault="008F5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D69B0" w14:textId="77777777" w:rsidR="00DD265C" w:rsidRDefault="00DD265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EB115" w14:textId="77777777" w:rsidR="00485106" w:rsidRDefault="00F5265B">
    <w:pPr>
      <w:pStyle w:val="En-tte"/>
    </w:pP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111FAA" wp14:editId="1DF8705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414ADA9" id="Group_x0020_4" o:spid="_x0000_s1026" alt="Titre 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535F6" w14:textId="77777777" w:rsidR="00485106" w:rsidRDefault="00F5265B">
    <w:pPr>
      <w:pStyle w:val="En-tte"/>
    </w:pP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F95F56" wp14:editId="1FCB61E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oupe 5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32D81F" id="Groupe_x00a0_5" o:spid="_x0000_s1026" alt="Titre 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E6397E"/>
    <w:multiLevelType w:val="hybridMultilevel"/>
    <w:tmpl w:val="F5D82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60658"/>
    <w:multiLevelType w:val="hybridMultilevel"/>
    <w:tmpl w:val="3F3C3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3287D"/>
    <w:multiLevelType w:val="hybridMultilevel"/>
    <w:tmpl w:val="CB922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54"/>
    <w:rsid w:val="00097056"/>
    <w:rsid w:val="00187C7F"/>
    <w:rsid w:val="002B7C74"/>
    <w:rsid w:val="002C7B8B"/>
    <w:rsid w:val="003008F6"/>
    <w:rsid w:val="00367A4E"/>
    <w:rsid w:val="00485106"/>
    <w:rsid w:val="004A7754"/>
    <w:rsid w:val="00566F2B"/>
    <w:rsid w:val="00654C65"/>
    <w:rsid w:val="00754A0D"/>
    <w:rsid w:val="00810414"/>
    <w:rsid w:val="008F58F4"/>
    <w:rsid w:val="00926A2E"/>
    <w:rsid w:val="00992026"/>
    <w:rsid w:val="009F135B"/>
    <w:rsid w:val="00A636BD"/>
    <w:rsid w:val="00A77B67"/>
    <w:rsid w:val="00B3253B"/>
    <w:rsid w:val="00B604D0"/>
    <w:rsid w:val="00B62439"/>
    <w:rsid w:val="00CE6DC5"/>
    <w:rsid w:val="00D86CDC"/>
    <w:rsid w:val="00DD265C"/>
    <w:rsid w:val="00DF1B44"/>
    <w:rsid w:val="00E129F9"/>
    <w:rsid w:val="00EA0D7E"/>
    <w:rsid w:val="00F5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0EB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Emphase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deliste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itteemeline/Library/Containers/com.microsoft.Word/Data/Library/Caches/1036/TM10002079/C.V.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C89F5ADBEF942B0E5EE79D28A50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76A61D-234E-3849-8E7D-4FB931ACD981}"/>
      </w:docPartPr>
      <w:docPartBody>
        <w:p w:rsidR="00683B13" w:rsidRDefault="00DB49AC">
          <w:pPr>
            <w:pStyle w:val="F63C89F5ADBEF942B0E5EE79D28A50BB"/>
          </w:pPr>
          <w:r>
            <w:t>Diplôme | Date d’obtention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AC"/>
    <w:rsid w:val="001A133E"/>
    <w:rsid w:val="001A4914"/>
    <w:rsid w:val="00683B13"/>
    <w:rsid w:val="00DB49AC"/>
    <w:rsid w:val="00EA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CC19E1AFD9994B98CB034B4B288620">
    <w:name w:val="BDCC19E1AFD9994B98CB034B4B288620"/>
  </w:style>
  <w:style w:type="paragraph" w:customStyle="1" w:styleId="47FFEA12335C2849A7942D2FE6079E98">
    <w:name w:val="47FFEA12335C2849A7942D2FE6079E98"/>
  </w:style>
  <w:style w:type="paragraph" w:customStyle="1" w:styleId="960F4E8ABDA35F4A8A8920086A4C4FCD">
    <w:name w:val="960F4E8ABDA35F4A8A8920086A4C4FCD"/>
  </w:style>
  <w:style w:type="paragraph" w:customStyle="1" w:styleId="66A37657B629C24096EC7B4135BD0967">
    <w:name w:val="66A37657B629C24096EC7B4135BD0967"/>
  </w:style>
  <w:style w:type="paragraph" w:customStyle="1" w:styleId="8E88E3078C52DF4B8050DD4CDE8001B8">
    <w:name w:val="8E88E3078C52DF4B8050DD4CDE8001B8"/>
  </w:style>
  <w:style w:type="paragraph" w:customStyle="1" w:styleId="F63C89F5ADBEF942B0E5EE79D28A50BB">
    <w:name w:val="F63C89F5ADBEF942B0E5EE79D28A50BB"/>
  </w:style>
  <w:style w:type="paragraph" w:customStyle="1" w:styleId="792D5A790115004A9D2FCA61E066C627">
    <w:name w:val="792D5A790115004A9D2FCA61E066C627"/>
  </w:style>
  <w:style w:type="paragraph" w:customStyle="1" w:styleId="3175238044EA1B4FA13B3BE7C7A830BA">
    <w:name w:val="3175238044EA1B4FA13B3BE7C7A830BA"/>
  </w:style>
  <w:style w:type="paragraph" w:customStyle="1" w:styleId="9CB6981F2A90164FA83ACE27A716D092">
    <w:name w:val="9CB6981F2A90164FA83ACE27A716D092"/>
  </w:style>
  <w:style w:type="paragraph" w:customStyle="1" w:styleId="17E1F0B01DEA46489B1E7F12F390A5EE">
    <w:name w:val="17E1F0B01DEA46489B1E7F12F390A5EE"/>
  </w:style>
  <w:style w:type="paragraph" w:customStyle="1" w:styleId="D35B42EDA6E08D43A28491DCC457D70B">
    <w:name w:val="D35B42EDA6E08D43A28491DCC457D70B"/>
  </w:style>
  <w:style w:type="paragraph" w:customStyle="1" w:styleId="CEB4445E5F3FA848829D0BB7E994688C">
    <w:name w:val="CEB4445E5F3FA848829D0BB7E994688C"/>
  </w:style>
  <w:style w:type="paragraph" w:customStyle="1" w:styleId="30862C34F5563A48888ACD21169CB8A1">
    <w:name w:val="30862C34F5563A48888ACD21169CB8A1"/>
  </w:style>
  <w:style w:type="paragraph" w:customStyle="1" w:styleId="BE6862F389221E44A5260D7DE3A9C581">
    <w:name w:val="BE6862F389221E44A5260D7DE3A9C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simple.dotx</Template>
  <TotalTime>66</TotalTime>
  <Pages>2</Pages>
  <Words>115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ZITTE Emeline</dc:creator>
  <cp:keywords/>
  <dc:description/>
  <cp:lastModifiedBy>ZITTE Emeline</cp:lastModifiedBy>
  <cp:revision>33</cp:revision>
  <dcterms:created xsi:type="dcterms:W3CDTF">2016-03-09T13:33:00Z</dcterms:created>
  <dcterms:modified xsi:type="dcterms:W3CDTF">2016-11-14T21:55:00Z</dcterms:modified>
</cp:coreProperties>
</file>